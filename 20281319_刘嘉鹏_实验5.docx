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C44" w14:textId="77777777" w:rsidR="00595E6D" w:rsidRDefault="00595E6D" w:rsidP="00595E6D">
      <w:pPr>
        <w:jc w:val="left"/>
      </w:pPr>
    </w:p>
    <w:p w14:paraId="62EE0F50" w14:textId="77777777" w:rsidR="00595E6D" w:rsidRDefault="00595E6D" w:rsidP="00595E6D">
      <w:pPr>
        <w:jc w:val="left"/>
      </w:pPr>
    </w:p>
    <w:p w14:paraId="61CE5C42" w14:textId="77777777" w:rsidR="00595E6D" w:rsidRDefault="00595E6D" w:rsidP="00595E6D">
      <w:pPr>
        <w:jc w:val="center"/>
      </w:pPr>
      <w:r>
        <w:object w:dxaOrig="6072" w:dyaOrig="1565" w14:anchorId="7696B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78pt" o:ole="">
            <v:imagedata r:id="rId8" o:title="" gain="69719f" blacklevel="1966f" grayscale="t" bilevel="t"/>
          </v:shape>
          <o:OLEObject Type="Embed" ProgID="图像.文件" ShapeID="_x0000_i1025" DrawAspect="Content" ObjectID="_1731157933" r:id="rId9"/>
        </w:object>
      </w:r>
    </w:p>
    <w:p w14:paraId="44B634E8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1D187576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4E5EE6CA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29C8B2B1" w14:textId="6EC6D794" w:rsidR="00595E6D" w:rsidRDefault="004540DB" w:rsidP="00595E6D">
      <w:pPr>
        <w:jc w:val="center"/>
        <w:rPr>
          <w:rStyle w:val="21"/>
        </w:rPr>
      </w:pPr>
      <w:r>
        <w:rPr>
          <w:rStyle w:val="21"/>
          <w:rFonts w:hint="eastAsia"/>
        </w:rPr>
        <w:t>Operating</w:t>
      </w:r>
      <w:r>
        <w:rPr>
          <w:rStyle w:val="21"/>
        </w:rPr>
        <w:t xml:space="preserve"> S</w:t>
      </w:r>
      <w:r>
        <w:rPr>
          <w:rStyle w:val="21"/>
          <w:rFonts w:hint="eastAsia"/>
        </w:rPr>
        <w:t>ystem</w:t>
      </w:r>
    </w:p>
    <w:p w14:paraId="137C0BF1" w14:textId="77777777" w:rsidR="00595E6D" w:rsidRDefault="00595E6D" w:rsidP="00595E6D">
      <w:pPr>
        <w:jc w:val="center"/>
        <w:rPr>
          <w:rStyle w:val="21"/>
        </w:rPr>
      </w:pPr>
    </w:p>
    <w:p w14:paraId="18E2D5A6" w14:textId="77777777" w:rsidR="00595E6D" w:rsidRDefault="00595E6D" w:rsidP="00595E6D">
      <w:pPr>
        <w:jc w:val="center"/>
        <w:rPr>
          <w:rStyle w:val="21"/>
        </w:rPr>
      </w:pPr>
    </w:p>
    <w:p w14:paraId="512B0484" w14:textId="539A2CEC" w:rsidR="00595E6D" w:rsidRPr="00F44BC7" w:rsidRDefault="00F44BC7" w:rsidP="00595E6D">
      <w:pPr>
        <w:jc w:val="center"/>
        <w:rPr>
          <w:rStyle w:val="-"/>
        </w:rPr>
      </w:pPr>
      <w:r w:rsidRPr="00F44BC7">
        <w:rPr>
          <w:rStyle w:val="-"/>
          <w:rFonts w:hint="eastAsia"/>
        </w:rPr>
        <w:t>L</w:t>
      </w:r>
      <w:r w:rsidRPr="00F44BC7">
        <w:rPr>
          <w:rStyle w:val="-"/>
        </w:rPr>
        <w:t>ab0</w:t>
      </w:r>
      <w:r w:rsidR="00CD17D4">
        <w:rPr>
          <w:rStyle w:val="-"/>
        </w:rPr>
        <w:t>4</w:t>
      </w:r>
      <w:r w:rsidRPr="00F44BC7">
        <w:rPr>
          <w:rStyle w:val="-"/>
        </w:rPr>
        <w:t>:</w:t>
      </w:r>
      <w:r w:rsidR="00392C42">
        <w:rPr>
          <w:rStyle w:val="-"/>
        </w:rPr>
        <w:t>D</w:t>
      </w:r>
      <w:r w:rsidR="00392C42">
        <w:rPr>
          <w:rStyle w:val="-"/>
          <w:rFonts w:hint="eastAsia"/>
        </w:rPr>
        <w:t>esigning</w:t>
      </w:r>
      <w:r w:rsidR="00392C42">
        <w:rPr>
          <w:rStyle w:val="-"/>
        </w:rPr>
        <w:t xml:space="preserve"> </w:t>
      </w:r>
      <w:r w:rsidR="00392C42">
        <w:rPr>
          <w:rStyle w:val="-"/>
          <w:rFonts w:hint="eastAsia"/>
        </w:rPr>
        <w:t>a</w:t>
      </w:r>
      <w:r w:rsidR="00392C42">
        <w:rPr>
          <w:rStyle w:val="-"/>
        </w:rPr>
        <w:t xml:space="preserve"> V</w:t>
      </w:r>
      <w:r w:rsidR="00392C42">
        <w:rPr>
          <w:rStyle w:val="-"/>
          <w:rFonts w:hint="eastAsia"/>
        </w:rPr>
        <w:t>irtual</w:t>
      </w:r>
      <w:r w:rsidR="00392C42">
        <w:rPr>
          <w:rStyle w:val="-"/>
        </w:rPr>
        <w:t xml:space="preserve"> M</w:t>
      </w:r>
      <w:r w:rsidR="00392C42">
        <w:rPr>
          <w:rStyle w:val="-"/>
          <w:rFonts w:hint="eastAsia"/>
        </w:rPr>
        <w:t>emory</w:t>
      </w:r>
      <w:r w:rsidR="00392C42">
        <w:rPr>
          <w:rStyle w:val="-"/>
        </w:rPr>
        <w:t xml:space="preserve"> M</w:t>
      </w:r>
      <w:r w:rsidR="00392C42">
        <w:rPr>
          <w:rStyle w:val="-"/>
          <w:rFonts w:hint="eastAsia"/>
        </w:rPr>
        <w:t>anager</w:t>
      </w:r>
    </w:p>
    <w:p w14:paraId="464142F2" w14:textId="77777777" w:rsidR="00595E6D" w:rsidRDefault="00595E6D" w:rsidP="00595E6D">
      <w:pPr>
        <w:jc w:val="center"/>
        <w:rPr>
          <w:rStyle w:val="-"/>
        </w:rPr>
      </w:pPr>
    </w:p>
    <w:p w14:paraId="50B20E29" w14:textId="77777777" w:rsidR="00595E6D" w:rsidRDefault="00595E6D" w:rsidP="00595E6D">
      <w:pPr>
        <w:rPr>
          <w:rStyle w:val="-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416"/>
      </w:tblGrid>
      <w:tr w:rsidR="00595E6D" w:rsidRPr="00292EE8" w14:paraId="0621606B" w14:textId="77777777" w:rsidTr="00AC4CE6">
        <w:trPr>
          <w:jc w:val="center"/>
        </w:trPr>
        <w:tc>
          <w:tcPr>
            <w:tcW w:w="0" w:type="auto"/>
          </w:tcPr>
          <w:p w14:paraId="59D62956" w14:textId="77777777" w:rsidR="00595E6D" w:rsidRPr="00D65363" w:rsidRDefault="00595E6D" w:rsidP="00AC4CE6">
            <w:pPr>
              <w:rPr>
                <w:rStyle w:val="-0"/>
                <w:sz w:val="32"/>
              </w:rPr>
            </w:pPr>
            <w:r w:rsidRPr="00D65363"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 w:rsidRPr="00D65363">
              <w:rPr>
                <w:rStyle w:val="-0"/>
                <w:rFonts w:hint="eastAsia"/>
                <w:sz w:val="32"/>
              </w:rPr>
              <w:t>院</w:t>
            </w:r>
            <w:r>
              <w:rPr>
                <w:rStyle w:val="-0"/>
                <w:rFonts w:hint="eastAsia"/>
                <w:sz w:val="32"/>
              </w:rPr>
              <w:t>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7FCBE68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计算机与信息技术学院</w:t>
            </w:r>
          </w:p>
        </w:tc>
      </w:tr>
      <w:tr w:rsidR="00595E6D" w:rsidRPr="00292EE8" w14:paraId="59691652" w14:textId="77777777" w:rsidTr="00AC4CE6">
        <w:trPr>
          <w:jc w:val="center"/>
        </w:trPr>
        <w:tc>
          <w:tcPr>
            <w:tcW w:w="0" w:type="auto"/>
          </w:tcPr>
          <w:p w14:paraId="497CAB08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学生姓名：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A3AA8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刘嘉鹏</w:t>
            </w:r>
          </w:p>
        </w:tc>
      </w:tr>
      <w:tr w:rsidR="00595E6D" w:rsidRPr="00292EE8" w14:paraId="34534910" w14:textId="77777777" w:rsidTr="00AC4CE6">
        <w:trPr>
          <w:jc w:val="center"/>
        </w:trPr>
        <w:tc>
          <w:tcPr>
            <w:tcW w:w="0" w:type="auto"/>
          </w:tcPr>
          <w:p w14:paraId="2F8A3915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>
              <w:rPr>
                <w:rStyle w:val="-0"/>
                <w:rFonts w:hint="eastAsia"/>
                <w:sz w:val="32"/>
              </w:rPr>
              <w:t>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CA6AE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2</w:t>
            </w:r>
            <w:r>
              <w:rPr>
                <w:rStyle w:val="-0"/>
                <w:sz w:val="32"/>
              </w:rPr>
              <w:t>0281319</w:t>
            </w:r>
          </w:p>
        </w:tc>
      </w:tr>
    </w:tbl>
    <w:p w14:paraId="7A26BB35" w14:textId="77777777" w:rsidR="00595E6D" w:rsidRDefault="00595E6D" w:rsidP="00595E6D">
      <w:pPr>
        <w:rPr>
          <w:rStyle w:val="-0"/>
          <w:sz w:val="32"/>
        </w:rPr>
      </w:pPr>
    </w:p>
    <w:p w14:paraId="3AE8DCA3" w14:textId="77777777" w:rsidR="00595E6D" w:rsidRDefault="00595E6D" w:rsidP="00595E6D">
      <w:pPr>
        <w:jc w:val="center"/>
      </w:pPr>
    </w:p>
    <w:p w14:paraId="126520C6" w14:textId="77777777" w:rsidR="00595E6D" w:rsidRDefault="00595E6D" w:rsidP="00595E6D">
      <w:pPr>
        <w:jc w:val="center"/>
      </w:pPr>
    </w:p>
    <w:p w14:paraId="4CA71150" w14:textId="77777777" w:rsidR="00595E6D" w:rsidRDefault="00595E6D" w:rsidP="00595E6D">
      <w:pPr>
        <w:jc w:val="center"/>
        <w:rPr>
          <w:rStyle w:val="-1"/>
          <w:b/>
          <w:sz w:val="30"/>
          <w:szCs w:val="30"/>
        </w:rPr>
      </w:pPr>
      <w:r>
        <w:rPr>
          <w:rStyle w:val="-1"/>
          <w:b/>
          <w:sz w:val="30"/>
          <w:szCs w:val="30"/>
        </w:rPr>
        <w:t>北京交通大学</w:t>
      </w:r>
    </w:p>
    <w:p w14:paraId="40500B8B" w14:textId="79414F67" w:rsidR="00595E6D" w:rsidRDefault="00595E6D" w:rsidP="00595E6D">
      <w:pPr>
        <w:jc w:val="center"/>
        <w:rPr>
          <w:rStyle w:val="-2"/>
        </w:rPr>
      </w:pPr>
      <w:r>
        <w:rPr>
          <w:rStyle w:val="-2"/>
        </w:rPr>
        <w:fldChar w:fldCharType="begin"/>
      </w:r>
      <w:r>
        <w:rPr>
          <w:rStyle w:val="-2"/>
        </w:rPr>
        <w:instrText xml:space="preserve"> DATE \@ "yyyy</w:instrText>
      </w:r>
      <w:r>
        <w:rPr>
          <w:rStyle w:val="-2"/>
        </w:rPr>
        <w:instrText>年</w:instrText>
      </w:r>
      <w:r>
        <w:rPr>
          <w:rStyle w:val="-2"/>
        </w:rPr>
        <w:instrText>M</w:instrText>
      </w:r>
      <w:r>
        <w:rPr>
          <w:rStyle w:val="-2"/>
        </w:rPr>
        <w:instrText>月</w:instrText>
      </w:r>
      <w:r>
        <w:rPr>
          <w:rStyle w:val="-2"/>
        </w:rPr>
        <w:instrText xml:space="preserve">" \* MERGEFORMAT </w:instrText>
      </w:r>
      <w:r>
        <w:rPr>
          <w:rStyle w:val="-2"/>
        </w:rPr>
        <w:fldChar w:fldCharType="separate"/>
      </w:r>
      <w:r w:rsidR="00510189">
        <w:rPr>
          <w:rStyle w:val="-2"/>
          <w:rFonts w:hint="eastAsia"/>
          <w:noProof/>
        </w:rPr>
        <w:t>2022</w:t>
      </w:r>
      <w:r w:rsidR="00510189">
        <w:rPr>
          <w:rStyle w:val="-2"/>
          <w:rFonts w:hint="eastAsia"/>
          <w:noProof/>
        </w:rPr>
        <w:t>年</w:t>
      </w:r>
      <w:r w:rsidR="00510189">
        <w:rPr>
          <w:rStyle w:val="-2"/>
          <w:rFonts w:hint="eastAsia"/>
          <w:noProof/>
        </w:rPr>
        <w:t>11</w:t>
      </w:r>
      <w:r w:rsidR="00510189">
        <w:rPr>
          <w:rStyle w:val="-2"/>
          <w:rFonts w:hint="eastAsia"/>
          <w:noProof/>
        </w:rPr>
        <w:t>月</w:t>
      </w:r>
      <w:r>
        <w:rPr>
          <w:rStyle w:val="-2"/>
        </w:rPr>
        <w:fldChar w:fldCharType="end"/>
      </w:r>
    </w:p>
    <w:p w14:paraId="59D7B966" w14:textId="77777777" w:rsidR="00595E6D" w:rsidRDefault="00595E6D" w:rsidP="00595E6D">
      <w:pPr>
        <w:jc w:val="left"/>
      </w:pPr>
      <w:r>
        <w:br w:type="page"/>
      </w:r>
    </w:p>
    <w:sdt>
      <w:sdtPr>
        <w:rPr>
          <w:rFonts w:ascii="Consolas" w:eastAsia="宋体" w:hAnsi="Consolas" w:cstheme="minorBidi"/>
          <w:color w:val="000000" w:themeColor="text1"/>
          <w:kern w:val="2"/>
          <w:sz w:val="24"/>
          <w:szCs w:val="24"/>
          <w:lang w:val="zh-CN"/>
        </w:rPr>
        <w:id w:val="-1091850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5ECB0" w14:textId="5122F12E" w:rsidR="005725EE" w:rsidRDefault="005725EE" w:rsidP="005725E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70576B8" w14:textId="5A6BB143" w:rsidR="008A373C" w:rsidRPr="008A373C" w:rsidRDefault="005725EE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r w:rsidRPr="008A373C">
            <w:rPr>
              <w:sz w:val="28"/>
              <w:szCs w:val="28"/>
            </w:rPr>
            <w:fldChar w:fldCharType="begin"/>
          </w:r>
          <w:r w:rsidRPr="008A373C">
            <w:rPr>
              <w:sz w:val="28"/>
              <w:szCs w:val="28"/>
            </w:rPr>
            <w:instrText xml:space="preserve"> TOC \o "1-3" \h \z \u </w:instrText>
          </w:r>
          <w:r w:rsidRPr="008A373C">
            <w:rPr>
              <w:sz w:val="28"/>
              <w:szCs w:val="28"/>
            </w:rPr>
            <w:fldChar w:fldCharType="separate"/>
          </w:r>
          <w:hyperlink w:anchor="_Toc120521506" w:history="1">
            <w:r w:rsidR="008A373C" w:rsidRPr="008A373C">
              <w:rPr>
                <w:rStyle w:val="ab"/>
                <w:noProof/>
                <w:sz w:val="28"/>
                <w:szCs w:val="28"/>
              </w:rPr>
              <w:t>1.</w:t>
            </w:r>
            <w:r w:rsidR="008A373C" w:rsidRPr="008A373C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8A373C" w:rsidRPr="008A373C">
              <w:rPr>
                <w:rStyle w:val="ab"/>
                <w:noProof/>
                <w:sz w:val="28"/>
                <w:szCs w:val="28"/>
              </w:rPr>
              <w:t>连续内存分配的四种算法</w:t>
            </w:r>
            <w:r w:rsidR="008A373C" w:rsidRPr="008A373C">
              <w:rPr>
                <w:noProof/>
                <w:webHidden/>
                <w:sz w:val="28"/>
                <w:szCs w:val="28"/>
              </w:rPr>
              <w:tab/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begin"/>
            </w:r>
            <w:r w:rsidR="008A373C" w:rsidRPr="008A373C">
              <w:rPr>
                <w:noProof/>
                <w:webHidden/>
                <w:sz w:val="28"/>
                <w:szCs w:val="28"/>
              </w:rPr>
              <w:instrText xml:space="preserve"> PAGEREF _Toc120521506 \h </w:instrTex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错误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!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未定义书签。</w: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8583F" w14:textId="66B6EC0C" w:rsidR="008A373C" w:rsidRPr="008A373C" w:rsidRDefault="00926081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20521507" w:history="1">
            <w:r w:rsidR="008A373C" w:rsidRPr="008A373C">
              <w:rPr>
                <w:rStyle w:val="ab"/>
                <w:noProof/>
                <w:sz w:val="28"/>
                <w:szCs w:val="28"/>
              </w:rPr>
              <w:t>2.</w:t>
            </w:r>
            <w:r w:rsidR="008A373C" w:rsidRPr="008A373C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8A373C" w:rsidRPr="008A373C">
              <w:rPr>
                <w:rStyle w:val="ab"/>
                <w:noProof/>
                <w:sz w:val="28"/>
                <w:szCs w:val="28"/>
              </w:rPr>
              <w:t>程序设计与实现</w:t>
            </w:r>
            <w:r w:rsidR="008A373C" w:rsidRPr="008A373C">
              <w:rPr>
                <w:noProof/>
                <w:webHidden/>
                <w:sz w:val="28"/>
                <w:szCs w:val="28"/>
              </w:rPr>
              <w:tab/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begin"/>
            </w:r>
            <w:r w:rsidR="008A373C" w:rsidRPr="008A373C">
              <w:rPr>
                <w:noProof/>
                <w:webHidden/>
                <w:sz w:val="28"/>
                <w:szCs w:val="28"/>
              </w:rPr>
              <w:instrText xml:space="preserve"> PAGEREF _Toc120521507 \h </w:instrText>
            </w:r>
            <w:r w:rsidR="008A373C" w:rsidRPr="008A373C">
              <w:rPr>
                <w:noProof/>
                <w:webHidden/>
                <w:sz w:val="28"/>
                <w:szCs w:val="28"/>
              </w:rPr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0189">
              <w:rPr>
                <w:noProof/>
                <w:webHidden/>
                <w:sz w:val="28"/>
                <w:szCs w:val="28"/>
              </w:rPr>
              <w:t>3</w: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E35D6" w14:textId="6040120F" w:rsidR="008A373C" w:rsidRPr="008A373C" w:rsidRDefault="00926081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20521508" w:history="1">
            <w:r w:rsidR="008A373C" w:rsidRPr="008A373C">
              <w:rPr>
                <w:rStyle w:val="ab"/>
                <w:noProof/>
                <w:sz w:val="28"/>
                <w:szCs w:val="28"/>
              </w:rPr>
              <w:t>3.</w:t>
            </w:r>
            <w:r w:rsidR="008A373C" w:rsidRPr="008A373C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8A373C" w:rsidRPr="008A373C">
              <w:rPr>
                <w:rStyle w:val="ab"/>
                <w:noProof/>
                <w:sz w:val="28"/>
                <w:szCs w:val="28"/>
              </w:rPr>
              <w:t>运行结果及分析</w:t>
            </w:r>
            <w:r w:rsidR="008A373C" w:rsidRPr="008A373C">
              <w:rPr>
                <w:noProof/>
                <w:webHidden/>
                <w:sz w:val="28"/>
                <w:szCs w:val="28"/>
              </w:rPr>
              <w:tab/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begin"/>
            </w:r>
            <w:r w:rsidR="008A373C" w:rsidRPr="008A373C">
              <w:rPr>
                <w:noProof/>
                <w:webHidden/>
                <w:sz w:val="28"/>
                <w:szCs w:val="28"/>
              </w:rPr>
              <w:instrText xml:space="preserve"> PAGEREF _Toc120521508 \h </w:instrTex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错误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!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未定义书签。</w: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4417C" w14:textId="7DF8D147" w:rsidR="008A373C" w:rsidRPr="008A373C" w:rsidRDefault="00926081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20521509" w:history="1">
            <w:r w:rsidR="008A373C" w:rsidRPr="008A373C">
              <w:rPr>
                <w:rStyle w:val="ab"/>
                <w:noProof/>
                <w:sz w:val="28"/>
                <w:szCs w:val="28"/>
              </w:rPr>
              <w:t>4.</w:t>
            </w:r>
            <w:r w:rsidR="008A373C" w:rsidRPr="008A373C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8A373C" w:rsidRPr="008A373C">
              <w:rPr>
                <w:rStyle w:val="ab"/>
                <w:noProof/>
                <w:sz w:val="28"/>
                <w:szCs w:val="28"/>
              </w:rPr>
              <w:t>总结与建议</w:t>
            </w:r>
            <w:r w:rsidR="008A373C" w:rsidRPr="008A373C">
              <w:rPr>
                <w:noProof/>
                <w:webHidden/>
                <w:sz w:val="28"/>
                <w:szCs w:val="28"/>
              </w:rPr>
              <w:tab/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begin"/>
            </w:r>
            <w:r w:rsidR="008A373C" w:rsidRPr="008A373C">
              <w:rPr>
                <w:noProof/>
                <w:webHidden/>
                <w:sz w:val="28"/>
                <w:szCs w:val="28"/>
              </w:rPr>
              <w:instrText xml:space="preserve"> PAGEREF _Toc120521509 \h </w:instrTex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错误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!</w:t>
            </w:r>
            <w:r w:rsidR="00510189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>未定义书签。</w: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1DB7" w14:textId="0022A71D" w:rsidR="008A373C" w:rsidRPr="008A373C" w:rsidRDefault="00926081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20521510" w:history="1">
            <w:r w:rsidR="008A373C" w:rsidRPr="008A373C">
              <w:rPr>
                <w:rStyle w:val="ab"/>
                <w:noProof/>
                <w:sz w:val="28"/>
                <w:szCs w:val="28"/>
              </w:rPr>
              <w:t>5.</w:t>
            </w:r>
            <w:r w:rsidR="008A373C" w:rsidRPr="008A373C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8A373C" w:rsidRPr="008A373C">
              <w:rPr>
                <w:rStyle w:val="ab"/>
                <w:noProof/>
                <w:sz w:val="28"/>
                <w:szCs w:val="28"/>
              </w:rPr>
              <w:t>参考材料</w:t>
            </w:r>
            <w:r w:rsidR="008A373C" w:rsidRPr="008A373C">
              <w:rPr>
                <w:noProof/>
                <w:webHidden/>
                <w:sz w:val="28"/>
                <w:szCs w:val="28"/>
              </w:rPr>
              <w:tab/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begin"/>
            </w:r>
            <w:r w:rsidR="008A373C" w:rsidRPr="008A373C">
              <w:rPr>
                <w:noProof/>
                <w:webHidden/>
                <w:sz w:val="28"/>
                <w:szCs w:val="28"/>
              </w:rPr>
              <w:instrText xml:space="preserve"> PAGEREF _Toc120521510 \h </w:instrText>
            </w:r>
            <w:r w:rsidR="008A373C" w:rsidRPr="008A373C">
              <w:rPr>
                <w:noProof/>
                <w:webHidden/>
                <w:sz w:val="28"/>
                <w:szCs w:val="28"/>
              </w:rPr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0189">
              <w:rPr>
                <w:noProof/>
                <w:webHidden/>
                <w:sz w:val="28"/>
                <w:szCs w:val="28"/>
              </w:rPr>
              <w:t>4</w:t>
            </w:r>
            <w:r w:rsidR="008A373C" w:rsidRPr="008A37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70408" w14:textId="0BDDF65C" w:rsidR="00F44BC7" w:rsidRDefault="005725EE">
          <w:r w:rsidRPr="008A373C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86626DB" w14:textId="01ED9354" w:rsidR="00F44BC7" w:rsidRDefault="00F44BC7">
      <w:pPr>
        <w:jc w:val="left"/>
      </w:pPr>
      <w:r>
        <w:br w:type="page"/>
      </w:r>
    </w:p>
    <w:p w14:paraId="1239A30F" w14:textId="45689707" w:rsidR="00F44BC7" w:rsidRDefault="00926F33" w:rsidP="00F44BC7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T</w:t>
      </w:r>
      <w:r>
        <w:t>LB</w:t>
      </w:r>
      <w:r>
        <w:rPr>
          <w:rFonts w:hint="eastAsia"/>
        </w:rPr>
        <w:t>与内存管理</w:t>
      </w:r>
    </w:p>
    <w:p w14:paraId="49DB1AC6" w14:textId="7D9F721D" w:rsidR="00926F33" w:rsidRPr="00926F33" w:rsidRDefault="00926F33" w:rsidP="00926F33">
      <w:pPr>
        <w:pStyle w:val="a5"/>
        <w:ind w:firstLine="480"/>
        <w:rPr>
          <w:rFonts w:hint="eastAsia"/>
        </w:rPr>
      </w:pPr>
      <w:r w:rsidRPr="00926F33">
        <w:rPr>
          <w:rFonts w:hint="eastAsia"/>
        </w:rPr>
        <w:t>页表一般都很大，并且存放在内存中，所以处理器引入</w:t>
      </w:r>
      <w:r w:rsidRPr="00926F33">
        <w:rPr>
          <w:rFonts w:hint="eastAsia"/>
        </w:rPr>
        <w:t>MMU</w:t>
      </w:r>
      <w:r w:rsidRPr="00926F33">
        <w:rPr>
          <w:rFonts w:hint="eastAsia"/>
        </w:rPr>
        <w:t>后，读取指令、数据需要访问两次内存：首先通过查询页表得到物理地址，然后访问该物理地址读取指令、数据。为了减少因为</w:t>
      </w:r>
      <w:r w:rsidRPr="00926F33">
        <w:rPr>
          <w:rFonts w:hint="eastAsia"/>
        </w:rPr>
        <w:t>MMU</w:t>
      </w:r>
      <w:r w:rsidRPr="00926F33">
        <w:rPr>
          <w:rFonts w:hint="eastAsia"/>
        </w:rPr>
        <w:t>导致的处理器性能下降，引入了</w:t>
      </w:r>
      <w:r w:rsidRPr="00926F33">
        <w:rPr>
          <w:rFonts w:hint="eastAsia"/>
        </w:rPr>
        <w:t>TLB</w:t>
      </w:r>
      <w:r w:rsidRPr="00926F33">
        <w:rPr>
          <w:rFonts w:hint="eastAsia"/>
        </w:rPr>
        <w:t>，</w:t>
      </w:r>
      <w:r w:rsidRPr="00926F33">
        <w:rPr>
          <w:rFonts w:hint="eastAsia"/>
        </w:rPr>
        <w:t>TLB</w:t>
      </w:r>
      <w:r w:rsidRPr="00926F33">
        <w:rPr>
          <w:rFonts w:hint="eastAsia"/>
        </w:rPr>
        <w:t>是</w:t>
      </w:r>
      <w:r w:rsidRPr="00926F33">
        <w:rPr>
          <w:rFonts w:hint="eastAsia"/>
        </w:rPr>
        <w:t>Translation Lookaside Buffer</w:t>
      </w:r>
      <w:r w:rsidRPr="00926F33">
        <w:rPr>
          <w:rFonts w:hint="eastAsia"/>
        </w:rPr>
        <w:t>的简称，可翻译为“地址转换后援缓冲器”，也可简称为“快表”。简单地说，</w:t>
      </w:r>
      <w:r w:rsidRPr="00926F33">
        <w:rPr>
          <w:rFonts w:hint="eastAsia"/>
        </w:rPr>
        <w:t>TLB</w:t>
      </w:r>
      <w:r w:rsidRPr="00926F33">
        <w:rPr>
          <w:rFonts w:hint="eastAsia"/>
        </w:rPr>
        <w:t>就是页表的</w:t>
      </w:r>
      <w:r w:rsidRPr="00926F33">
        <w:rPr>
          <w:rFonts w:hint="eastAsia"/>
        </w:rPr>
        <w:t>Cache</w:t>
      </w:r>
      <w:r w:rsidRPr="00926F33">
        <w:rPr>
          <w:rFonts w:hint="eastAsia"/>
        </w:rPr>
        <w:t>，其中存储了当前最可能被访问到的页表项，其内容是部分页表项的一个副本。只有在</w:t>
      </w:r>
      <w:r w:rsidRPr="00926F33">
        <w:rPr>
          <w:rFonts w:hint="eastAsia"/>
        </w:rPr>
        <w:t>TLB</w:t>
      </w:r>
      <w:r w:rsidRPr="00926F33">
        <w:rPr>
          <w:rFonts w:hint="eastAsia"/>
        </w:rPr>
        <w:t>无法完成地址翻译任务时，才会到内存中查询页表，这样就减少了页表查询导致的处理器性能下降。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hit</w:t>
      </w:r>
      <w:r>
        <w:rPr>
          <w:rFonts w:hint="eastAsia"/>
        </w:rPr>
        <w:t>即是第一次查找就命中，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miss</w:t>
      </w:r>
      <w:r>
        <w:rPr>
          <w:rFonts w:hint="eastAsia"/>
        </w:rPr>
        <w:t>则是在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中没有查找到对应地址，需要到主存中查找，并且查找完毕后再将该地址存入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。</w:t>
      </w:r>
    </w:p>
    <w:p w14:paraId="3E7FDEED" w14:textId="711288B2" w:rsidR="00F44BC7" w:rsidRDefault="00A8726D" w:rsidP="00A8726D">
      <w:pPr>
        <w:pStyle w:val="1"/>
        <w:numPr>
          <w:ilvl w:val="0"/>
          <w:numId w:val="16"/>
        </w:numPr>
      </w:pPr>
      <w:bookmarkStart w:id="0" w:name="_Toc120521507"/>
      <w:r>
        <w:rPr>
          <w:rFonts w:hint="eastAsia"/>
        </w:rPr>
        <w:t>程序设计与实现</w:t>
      </w:r>
      <w:bookmarkEnd w:id="0"/>
    </w:p>
    <w:p w14:paraId="2632B67D" w14:textId="258A1BE9" w:rsidR="004B04A7" w:rsidRDefault="00926F33" w:rsidP="00153F4A">
      <w:pPr>
        <w:pStyle w:val="a"/>
      </w:pPr>
      <w:r>
        <w:rPr>
          <w:rFonts w:hint="eastAsia"/>
        </w:rPr>
        <w:t>定义</w:t>
      </w:r>
      <w:r>
        <w:rPr>
          <w:rFonts w:hint="eastAsia"/>
        </w:rPr>
        <w:t>node</w:t>
      </w:r>
      <w:r>
        <w:rPr>
          <w:rFonts w:hint="eastAsia"/>
        </w:rPr>
        <w:t>节点，存储一对逻辑地址和物理地址，再用一个循环更新的</w:t>
      </w:r>
      <w:r>
        <w:rPr>
          <w:rFonts w:hint="eastAsia"/>
        </w:rPr>
        <w:t>node</w:t>
      </w:r>
      <w:r>
        <w:rPr>
          <w:rFonts w:hint="eastAsia"/>
        </w:rPr>
        <w:t>数组作为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的数据结构。</w:t>
      </w:r>
    </w:p>
    <w:p w14:paraId="3E5D86E5" w14:textId="46AE4A89" w:rsidR="00926F33" w:rsidRDefault="00926F33" w:rsidP="00153F4A">
      <w:pPr>
        <w:pStyle w:val="a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search</w:t>
      </w:r>
      <w:r>
        <w:t>_tlb</w:t>
      </w:r>
      <w:r>
        <w:rPr>
          <w:rFonts w:hint="eastAsia"/>
        </w:rPr>
        <w:t>函数，在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中查找是否已经存在存入了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的数据，查找成功则返回物理地址，否则返回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14:paraId="0F5CD98A" w14:textId="276E4569" w:rsidR="00926F33" w:rsidRDefault="00926F33" w:rsidP="00153F4A">
      <w:pPr>
        <w:pStyle w:val="a"/>
      </w:pPr>
      <w:r>
        <w:rPr>
          <w:rFonts w:hint="eastAsia"/>
        </w:rPr>
        <w:t>定义</w:t>
      </w:r>
      <w:r>
        <w:rPr>
          <w:rFonts w:hint="eastAsia"/>
        </w:rPr>
        <w:t>add</w:t>
      </w:r>
      <w:r>
        <w:t>_tlb</w:t>
      </w:r>
      <w:r>
        <w:rPr>
          <w:rFonts w:hint="eastAsia"/>
        </w:rPr>
        <w:t>函数，当发生</w:t>
      </w:r>
      <w:r>
        <w:rPr>
          <w:rFonts w:hint="eastAsia"/>
        </w:rPr>
        <w:t>tlb miss</w:t>
      </w:r>
      <w:r>
        <w:rPr>
          <w:rFonts w:hint="eastAsia"/>
        </w:rPr>
        <w:t>时，把对应的逻辑地址和物理地址存入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，该函数需要用到</w:t>
      </w:r>
      <w:r>
        <w:rPr>
          <w:rFonts w:hint="eastAsia"/>
        </w:rPr>
        <w:t>search</w:t>
      </w:r>
      <w:r>
        <w:t>_tlb</w:t>
      </w:r>
      <w:r>
        <w:rPr>
          <w:rFonts w:hint="eastAsia"/>
        </w:rPr>
        <w:t>函数。</w:t>
      </w:r>
    </w:p>
    <w:p w14:paraId="4C69863D" w14:textId="39591B5F" w:rsidR="00926F33" w:rsidRDefault="00926F33" w:rsidP="00153F4A">
      <w:pPr>
        <w:pStyle w:val="a"/>
      </w:pPr>
      <w:r>
        <w:rPr>
          <w:rFonts w:hint="eastAsia"/>
        </w:rPr>
        <w:t>根据要求，运行程序时需要添加命令行参数</w:t>
      </w:r>
      <w:r>
        <w:rPr>
          <w:rFonts w:hint="eastAsia"/>
        </w:rPr>
        <w:t>addresses</w:t>
      </w:r>
      <w:r>
        <w:t>.txt</w:t>
      </w:r>
      <w:r>
        <w:rPr>
          <w:rFonts w:hint="eastAsia"/>
        </w:rPr>
        <w:t>作为读取数据的源文件，可以再添加</w:t>
      </w:r>
      <w:r>
        <w:rPr>
          <w:rFonts w:hint="eastAsia"/>
        </w:rPr>
        <w:t>B</w:t>
      </w:r>
      <w:r>
        <w:t>ACKING_STORE</w:t>
      </w:r>
      <w:r>
        <w:rPr>
          <w:rFonts w:hint="eastAsia"/>
        </w:rPr>
        <w:t>作为第二个参数。</w:t>
      </w:r>
    </w:p>
    <w:p w14:paraId="2A7BD338" w14:textId="37A7022B" w:rsidR="00153F4A" w:rsidRDefault="00153F4A" w:rsidP="00153F4A">
      <w:pPr>
        <w:pStyle w:val="a"/>
      </w:pPr>
      <w:r>
        <w:rPr>
          <w:rFonts w:hint="eastAsia"/>
        </w:rPr>
        <w:t>定义变量记录发生</w:t>
      </w:r>
      <w:r>
        <w:rPr>
          <w:rFonts w:hint="eastAsia"/>
        </w:rPr>
        <w:t>tlb</w:t>
      </w:r>
      <w:r>
        <w:t xml:space="preserve"> </w:t>
      </w:r>
      <w:r>
        <w:rPr>
          <w:rFonts w:hint="eastAsia"/>
        </w:rPr>
        <w:t>hit</w:t>
      </w:r>
      <w:r>
        <w:rPr>
          <w:rFonts w:hint="eastAsia"/>
        </w:rPr>
        <w:t>和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falut</w:t>
      </w:r>
      <w:r>
        <w:rPr>
          <w:rFonts w:hint="eastAsia"/>
        </w:rPr>
        <w:t>的次数，最后计算频率。</w:t>
      </w:r>
    </w:p>
    <w:p w14:paraId="1D0B0D68" w14:textId="67724AD5" w:rsidR="00153F4A" w:rsidRDefault="00153F4A" w:rsidP="00153F4A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具体实现参见代码</w:t>
      </w:r>
      <w:hyperlink r:id="rId10" w:history="1">
        <w:r w:rsidRPr="00153F4A">
          <w:rPr>
            <w:rStyle w:val="ab"/>
            <w:rFonts w:hint="eastAsia"/>
          </w:rPr>
          <w:t>m</w:t>
        </w:r>
        <w:r w:rsidRPr="00153F4A">
          <w:rPr>
            <w:rStyle w:val="ab"/>
          </w:rPr>
          <w:t>anager.c</w:t>
        </w:r>
      </w:hyperlink>
    </w:p>
    <w:p w14:paraId="50B5CCEF" w14:textId="6983BC65" w:rsidR="00153F4A" w:rsidRDefault="00153F4A" w:rsidP="00153F4A">
      <w:pPr>
        <w:pStyle w:val="a"/>
        <w:numPr>
          <w:ilvl w:val="0"/>
          <w:numId w:val="0"/>
        </w:numPr>
      </w:pPr>
    </w:p>
    <w:p w14:paraId="7DDF6B25" w14:textId="77777777" w:rsidR="00153F4A" w:rsidRPr="004B04A7" w:rsidRDefault="00153F4A" w:rsidP="00153F4A">
      <w:pPr>
        <w:pStyle w:val="a"/>
        <w:numPr>
          <w:ilvl w:val="0"/>
          <w:numId w:val="0"/>
        </w:numPr>
        <w:rPr>
          <w:rFonts w:hint="eastAsia"/>
        </w:rPr>
      </w:pPr>
    </w:p>
    <w:p w14:paraId="779E1B22" w14:textId="1D3F5B8F" w:rsidR="00B33F65" w:rsidRDefault="00B33F65" w:rsidP="004B04A7">
      <w:pPr>
        <w:pStyle w:val="03"/>
        <w:ind w:left="360"/>
      </w:pPr>
    </w:p>
    <w:p w14:paraId="24261E55" w14:textId="4D543170" w:rsidR="00B33F65" w:rsidRDefault="00153F4A" w:rsidP="00B33F65">
      <w:pPr>
        <w:pStyle w:val="1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B046EE" wp14:editId="3E56B158">
            <wp:simplePos x="0" y="0"/>
            <wp:positionH relativeFrom="page">
              <wp:posOffset>1257300</wp:posOffset>
            </wp:positionH>
            <wp:positionV relativeFrom="page">
              <wp:posOffset>1631315</wp:posOffset>
            </wp:positionV>
            <wp:extent cx="5274310" cy="42418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运行结果分析</w:t>
      </w:r>
    </w:p>
    <w:p w14:paraId="28E67C51" w14:textId="10DC4C03" w:rsidR="00153F4A" w:rsidRDefault="00153F4A" w:rsidP="00153F4A">
      <w:pPr>
        <w:pStyle w:val="a5"/>
        <w:ind w:firstLine="480"/>
      </w:pPr>
      <w:r>
        <w:rPr>
          <w:rFonts w:hint="eastAsia"/>
        </w:rPr>
        <w:t>用输出重定向，把结果输出到</w:t>
      </w:r>
      <w:hyperlink r:id="rId12" w:history="1">
        <w:r w:rsidRPr="00153F4A">
          <w:rPr>
            <w:rStyle w:val="ab"/>
            <w:rFonts w:hint="eastAsia"/>
          </w:rPr>
          <w:t>output</w:t>
        </w:r>
        <w:r w:rsidRPr="00153F4A">
          <w:rPr>
            <w:rStyle w:val="ab"/>
          </w:rPr>
          <w:t>.txt</w:t>
        </w:r>
      </w:hyperlink>
      <w:r>
        <w:rPr>
          <w:rFonts w:hint="eastAsia"/>
        </w:rPr>
        <w:t>。</w:t>
      </w:r>
    </w:p>
    <w:p w14:paraId="6E5CC616" w14:textId="172F9173" w:rsidR="00153F4A" w:rsidRPr="00153F4A" w:rsidRDefault="00153F4A" w:rsidP="00153F4A">
      <w:pPr>
        <w:pStyle w:val="a5"/>
        <w:ind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correct</w:t>
      </w:r>
      <w:r>
        <w:t>.txt</w:t>
      </w:r>
      <w:r>
        <w:rPr>
          <w:rFonts w:hint="eastAsia"/>
        </w:rPr>
        <w:t>进行比较，预期结果符合要求。</w:t>
      </w:r>
    </w:p>
    <w:p w14:paraId="57940DAA" w14:textId="1A1B73AD" w:rsidR="00B33F65" w:rsidRDefault="00153F4A" w:rsidP="00153F4A">
      <w:pPr>
        <w:pStyle w:val="1"/>
        <w:numPr>
          <w:ilvl w:val="0"/>
          <w:numId w:val="16"/>
        </w:numPr>
      </w:pPr>
      <w:r>
        <w:rPr>
          <w:rFonts w:hint="eastAsia"/>
        </w:rPr>
        <w:t>总结与建议</w:t>
      </w:r>
    </w:p>
    <w:p w14:paraId="2A318107" w14:textId="4CD5B9E0" w:rsidR="00153F4A" w:rsidRPr="00153F4A" w:rsidRDefault="00153F4A" w:rsidP="009E196B">
      <w:pPr>
        <w:pStyle w:val="a5"/>
        <w:ind w:firstLine="480"/>
        <w:rPr>
          <w:rFonts w:hint="eastAsia"/>
        </w:rPr>
      </w:pPr>
      <w:r>
        <w:rPr>
          <w:rFonts w:hint="eastAsia"/>
        </w:rPr>
        <w:t>本次实验有一定难度，重点在于对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相关算法的理解。用循环数组维护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结构，用位操作获得一个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）位数据的某些位等等，都是我以前从未接触过的内容。</w:t>
      </w:r>
    </w:p>
    <w:p w14:paraId="719E1E39" w14:textId="77777777" w:rsidR="006A4AC9" w:rsidRDefault="00D442BF" w:rsidP="006A4AC9">
      <w:pPr>
        <w:pStyle w:val="1"/>
        <w:numPr>
          <w:ilvl w:val="0"/>
          <w:numId w:val="16"/>
        </w:numPr>
      </w:pPr>
      <w:bookmarkStart w:id="1" w:name="_Toc120521510"/>
      <w:r>
        <w:rPr>
          <w:rFonts w:hint="eastAsia"/>
        </w:rPr>
        <w:t>参考材料</w:t>
      </w:r>
      <w:bookmarkEnd w:id="1"/>
    </w:p>
    <w:p w14:paraId="7355589D" w14:textId="77777777" w:rsidR="009E196B" w:rsidRPr="009E196B" w:rsidRDefault="009E196B" w:rsidP="009E196B">
      <w:pPr>
        <w:pStyle w:val="a5"/>
        <w:ind w:firstLine="480"/>
      </w:pPr>
      <w:r w:rsidRPr="009E196B">
        <w:rPr>
          <w:rFonts w:hint="eastAsia"/>
        </w:rPr>
        <w:t>T</w:t>
      </w:r>
      <w:r w:rsidRPr="009E196B">
        <w:t>LB</w:t>
      </w:r>
      <w:r w:rsidRPr="009E196B">
        <w:t>的工作原理：</w:t>
      </w:r>
    </w:p>
    <w:p w14:paraId="6EA0FEBD" w14:textId="31597CB1" w:rsidR="009E196B" w:rsidRPr="009E196B" w:rsidRDefault="009E196B" w:rsidP="009E196B">
      <w:pPr>
        <w:pStyle w:val="a5"/>
        <w:ind w:firstLine="480"/>
        <w:rPr>
          <w:rFonts w:hint="eastAsia"/>
        </w:rPr>
      </w:pPr>
      <w:hyperlink r:id="rId13" w:history="1">
        <w:r w:rsidRPr="009E196B">
          <w:rPr>
            <w:rStyle w:val="ab"/>
            <w:color w:val="000000" w:themeColor="text1"/>
            <w:u w:val="none"/>
          </w:rPr>
          <w:t>https://www.cnblogs.com/alantu2018/p/9000777.html</w:t>
        </w:r>
      </w:hyperlink>
    </w:p>
    <w:p w14:paraId="12A65FFE" w14:textId="7D5CD122" w:rsidR="009E196B" w:rsidRPr="009E196B" w:rsidRDefault="009E196B" w:rsidP="009E196B">
      <w:pPr>
        <w:pStyle w:val="a5"/>
        <w:ind w:firstLine="480"/>
        <w:rPr>
          <w:rFonts w:hint="eastAsia"/>
        </w:rPr>
      </w:pPr>
      <w:hyperlink r:id="rId14" w:history="1">
        <w:r w:rsidRPr="00BF3EBB">
          <w:rPr>
            <w:rStyle w:val="ab"/>
          </w:rPr>
          <w:t>https://zhuanlan.zhihu.com/p/480808324</w:t>
        </w:r>
      </w:hyperlink>
    </w:p>
    <w:p w14:paraId="21F7EF4B" w14:textId="46355ADC" w:rsidR="009E196B" w:rsidRPr="009E196B" w:rsidRDefault="009E196B" w:rsidP="009E196B">
      <w:pPr>
        <w:pStyle w:val="a5"/>
        <w:ind w:firstLine="480"/>
      </w:pPr>
      <w:r w:rsidRPr="009E196B">
        <w:t>虚拟</w:t>
      </w:r>
      <w:r w:rsidRPr="009E196B">
        <w:rPr>
          <w:rFonts w:hint="eastAsia"/>
        </w:rPr>
        <w:t>内存管理器的实现</w:t>
      </w:r>
      <w:r w:rsidRPr="009E196B">
        <w:rPr>
          <w:rFonts w:hint="eastAsia"/>
        </w:rPr>
        <w:t>:</w:t>
      </w:r>
    </w:p>
    <w:p w14:paraId="52838EA9" w14:textId="1C04BDFB" w:rsidR="009E196B" w:rsidRPr="009E196B" w:rsidRDefault="009E196B" w:rsidP="009E196B">
      <w:pPr>
        <w:pStyle w:val="a5"/>
        <w:ind w:firstLine="480"/>
        <w:rPr>
          <w:rFonts w:hint="eastAsia"/>
        </w:rPr>
      </w:pPr>
      <w:hyperlink r:id="rId15" w:history="1">
        <w:r w:rsidRPr="009E196B">
          <w:rPr>
            <w:rStyle w:val="ab"/>
            <w:color w:val="000000" w:themeColor="text1"/>
            <w:u w:val="none"/>
          </w:rPr>
          <w:t>https://www.alltestanswers.com/designing-a-virtual-memory-manager-using-c-programming/#comments</w:t>
        </w:r>
      </w:hyperlink>
    </w:p>
    <w:p w14:paraId="52EB6F8F" w14:textId="77777777" w:rsidR="006D7D41" w:rsidRPr="006D7D41" w:rsidRDefault="006D7D41" w:rsidP="009E196B">
      <w:pPr>
        <w:pStyle w:val="a5"/>
        <w:ind w:firstLineChars="0" w:firstLine="0"/>
        <w:rPr>
          <w:rFonts w:hint="eastAsia"/>
        </w:rPr>
      </w:pPr>
    </w:p>
    <w:sectPr w:rsidR="006D7D41" w:rsidRPr="006D7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BBAB" w14:textId="77777777" w:rsidR="00926081" w:rsidRDefault="00926081" w:rsidP="0043096A">
      <w:r>
        <w:separator/>
      </w:r>
    </w:p>
  </w:endnote>
  <w:endnote w:type="continuationSeparator" w:id="0">
    <w:p w14:paraId="4AB771DE" w14:textId="77777777" w:rsidR="00926081" w:rsidRDefault="00926081" w:rsidP="0043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D60D" w14:textId="77777777" w:rsidR="00926081" w:rsidRDefault="00926081" w:rsidP="0043096A">
      <w:r>
        <w:separator/>
      </w:r>
    </w:p>
  </w:footnote>
  <w:footnote w:type="continuationSeparator" w:id="0">
    <w:p w14:paraId="68C5758C" w14:textId="77777777" w:rsidR="00926081" w:rsidRDefault="00926081" w:rsidP="0043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158"/>
    <w:multiLevelType w:val="hybridMultilevel"/>
    <w:tmpl w:val="46D23A32"/>
    <w:lvl w:ilvl="0" w:tplc="91C26BC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24BA9"/>
    <w:multiLevelType w:val="multilevel"/>
    <w:tmpl w:val="7A301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C095E2F"/>
    <w:multiLevelType w:val="multilevel"/>
    <w:tmpl w:val="E02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02A2F"/>
    <w:multiLevelType w:val="hybridMultilevel"/>
    <w:tmpl w:val="58C4E04A"/>
    <w:lvl w:ilvl="0" w:tplc="56F21024">
      <w:start w:val="1"/>
      <w:numFmt w:val="decimal"/>
      <w:pStyle w:val="a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F0053B3"/>
    <w:multiLevelType w:val="multilevel"/>
    <w:tmpl w:val="46A6A78C"/>
    <w:lvl w:ilvl="0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27" w:hanging="420"/>
      </w:pPr>
    </w:lvl>
    <w:lvl w:ilvl="2">
      <w:start w:val="1"/>
      <w:numFmt w:val="lowerRoman"/>
      <w:lvlText w:val="%3."/>
      <w:lvlJc w:val="right"/>
      <w:pPr>
        <w:ind w:left="2247" w:hanging="420"/>
      </w:pPr>
    </w:lvl>
    <w:lvl w:ilvl="3">
      <w:start w:val="1"/>
      <w:numFmt w:val="decimal"/>
      <w:lvlText w:val="%4."/>
      <w:lvlJc w:val="left"/>
      <w:pPr>
        <w:ind w:left="2667" w:hanging="420"/>
      </w:pPr>
    </w:lvl>
    <w:lvl w:ilvl="4">
      <w:start w:val="1"/>
      <w:numFmt w:val="lowerLetter"/>
      <w:lvlText w:val="%5)"/>
      <w:lvlJc w:val="left"/>
      <w:pPr>
        <w:ind w:left="3087" w:hanging="420"/>
      </w:pPr>
    </w:lvl>
    <w:lvl w:ilvl="5">
      <w:start w:val="1"/>
      <w:numFmt w:val="lowerRoman"/>
      <w:lvlText w:val="%6."/>
      <w:lvlJc w:val="right"/>
      <w:pPr>
        <w:ind w:left="3507" w:hanging="420"/>
      </w:pPr>
    </w:lvl>
    <w:lvl w:ilvl="6">
      <w:start w:val="1"/>
      <w:numFmt w:val="decimal"/>
      <w:lvlText w:val="%7."/>
      <w:lvlJc w:val="left"/>
      <w:pPr>
        <w:ind w:left="3927" w:hanging="420"/>
      </w:pPr>
    </w:lvl>
    <w:lvl w:ilvl="7">
      <w:start w:val="1"/>
      <w:numFmt w:val="lowerLetter"/>
      <w:lvlText w:val="%8)"/>
      <w:lvlJc w:val="left"/>
      <w:pPr>
        <w:ind w:left="4347" w:hanging="420"/>
      </w:pPr>
    </w:lvl>
    <w:lvl w:ilvl="8">
      <w:start w:val="1"/>
      <w:numFmt w:val="lowerRoman"/>
      <w:lvlText w:val="%9."/>
      <w:lvlJc w:val="right"/>
      <w:pPr>
        <w:ind w:left="4767" w:hanging="420"/>
      </w:pPr>
    </w:lvl>
  </w:abstractNum>
  <w:num w:numId="1" w16cid:durableId="2118792718">
    <w:abstractNumId w:val="4"/>
  </w:num>
  <w:num w:numId="2" w16cid:durableId="862672116">
    <w:abstractNumId w:val="4"/>
  </w:num>
  <w:num w:numId="3" w16cid:durableId="806748363">
    <w:abstractNumId w:val="0"/>
  </w:num>
  <w:num w:numId="4" w16cid:durableId="1352412064">
    <w:abstractNumId w:val="3"/>
  </w:num>
  <w:num w:numId="5" w16cid:durableId="1767922331">
    <w:abstractNumId w:val="0"/>
  </w:num>
  <w:num w:numId="6" w16cid:durableId="204291533">
    <w:abstractNumId w:val="4"/>
  </w:num>
  <w:num w:numId="7" w16cid:durableId="220025664">
    <w:abstractNumId w:val="3"/>
  </w:num>
  <w:num w:numId="8" w16cid:durableId="2011637830">
    <w:abstractNumId w:val="4"/>
  </w:num>
  <w:num w:numId="9" w16cid:durableId="586957932">
    <w:abstractNumId w:val="3"/>
  </w:num>
  <w:num w:numId="10" w16cid:durableId="1597445550">
    <w:abstractNumId w:val="3"/>
  </w:num>
  <w:num w:numId="11" w16cid:durableId="1727992637">
    <w:abstractNumId w:val="3"/>
  </w:num>
  <w:num w:numId="12" w16cid:durableId="1786149068">
    <w:abstractNumId w:val="3"/>
  </w:num>
  <w:num w:numId="13" w16cid:durableId="804931046">
    <w:abstractNumId w:val="4"/>
  </w:num>
  <w:num w:numId="14" w16cid:durableId="1816725547">
    <w:abstractNumId w:val="3"/>
  </w:num>
  <w:num w:numId="15" w16cid:durableId="1830055611">
    <w:abstractNumId w:val="3"/>
  </w:num>
  <w:num w:numId="16" w16cid:durableId="31879402">
    <w:abstractNumId w:val="1"/>
  </w:num>
  <w:num w:numId="17" w16cid:durableId="213552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4D"/>
    <w:rsid w:val="000B6960"/>
    <w:rsid w:val="00153F4A"/>
    <w:rsid w:val="001D3FD0"/>
    <w:rsid w:val="002007CA"/>
    <w:rsid w:val="0023699D"/>
    <w:rsid w:val="002B0AF9"/>
    <w:rsid w:val="00365F26"/>
    <w:rsid w:val="00366000"/>
    <w:rsid w:val="00392C42"/>
    <w:rsid w:val="0043096A"/>
    <w:rsid w:val="004540DB"/>
    <w:rsid w:val="0045685B"/>
    <w:rsid w:val="004932CC"/>
    <w:rsid w:val="004B04A7"/>
    <w:rsid w:val="004E1AEA"/>
    <w:rsid w:val="00510189"/>
    <w:rsid w:val="005725EE"/>
    <w:rsid w:val="00576D79"/>
    <w:rsid w:val="00595E6D"/>
    <w:rsid w:val="005E054D"/>
    <w:rsid w:val="005F4555"/>
    <w:rsid w:val="00661383"/>
    <w:rsid w:val="006A0897"/>
    <w:rsid w:val="006A4AC9"/>
    <w:rsid w:val="006D33E5"/>
    <w:rsid w:val="006D4A9E"/>
    <w:rsid w:val="006D7D41"/>
    <w:rsid w:val="0073197D"/>
    <w:rsid w:val="008A373C"/>
    <w:rsid w:val="008C4C51"/>
    <w:rsid w:val="008F5F8A"/>
    <w:rsid w:val="00926081"/>
    <w:rsid w:val="00926F33"/>
    <w:rsid w:val="009E196B"/>
    <w:rsid w:val="009F35A6"/>
    <w:rsid w:val="00A8726D"/>
    <w:rsid w:val="00A937EF"/>
    <w:rsid w:val="00B33F65"/>
    <w:rsid w:val="00BE1B30"/>
    <w:rsid w:val="00CD17D4"/>
    <w:rsid w:val="00D07313"/>
    <w:rsid w:val="00D17EF5"/>
    <w:rsid w:val="00D26E96"/>
    <w:rsid w:val="00D442BF"/>
    <w:rsid w:val="00E36B28"/>
    <w:rsid w:val="00E63289"/>
    <w:rsid w:val="00EA016D"/>
    <w:rsid w:val="00F14DC3"/>
    <w:rsid w:val="00F44BC7"/>
    <w:rsid w:val="00F64184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4D7F8"/>
  <w15:chartTrackingRefBased/>
  <w15:docId w15:val="{678ECA6B-CA3D-4501-A1A4-07D538FA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rsid w:val="00E63289"/>
    <w:pPr>
      <w:jc w:val="both"/>
    </w:pPr>
  </w:style>
  <w:style w:type="paragraph" w:styleId="1">
    <w:name w:val="heading 1"/>
    <w:aliases w:val="标题01"/>
    <w:basedOn w:val="a1"/>
    <w:next w:val="a1"/>
    <w:link w:val="10"/>
    <w:qFormat/>
    <w:rsid w:val="00F8686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styleId="2">
    <w:name w:val="heading 2"/>
    <w:aliases w:val="标题 02"/>
    <w:basedOn w:val="a1"/>
    <w:next w:val="a1"/>
    <w:link w:val="20"/>
    <w:qFormat/>
    <w:rsid w:val="00F868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6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文算法"/>
    <w:basedOn w:val="a1"/>
    <w:qFormat/>
    <w:rsid w:val="00F86861"/>
    <w:pPr>
      <w:numPr>
        <w:numId w:val="13"/>
      </w:numPr>
      <w:kinsoku w:val="0"/>
      <w:overflowPunct w:val="0"/>
      <w:autoSpaceDE w:val="0"/>
      <w:autoSpaceDN w:val="0"/>
      <w:adjustRightInd w:val="0"/>
      <w:snapToGrid w:val="0"/>
      <w:spacing w:line="320" w:lineRule="exact"/>
      <w:jc w:val="left"/>
    </w:pPr>
    <w:rPr>
      <w:rFonts w:eastAsia="楷体_GB2312" w:cs="Courier New"/>
      <w:sz w:val="20"/>
    </w:rPr>
  </w:style>
  <w:style w:type="paragraph" w:customStyle="1" w:styleId="a5">
    <w:name w:val="正文一般"/>
    <w:link w:val="Char"/>
    <w:qFormat/>
    <w:rsid w:val="00F86861"/>
    <w:pPr>
      <w:widowControl w:val="0"/>
      <w:spacing w:line="480" w:lineRule="exact"/>
      <w:ind w:firstLineChars="200" w:firstLine="200"/>
      <w:jc w:val="both"/>
    </w:pPr>
  </w:style>
  <w:style w:type="character" w:customStyle="1" w:styleId="Char">
    <w:name w:val="正文一般 Char"/>
    <w:link w:val="a5"/>
    <w:rsid w:val="00F86861"/>
  </w:style>
  <w:style w:type="character" w:customStyle="1" w:styleId="10">
    <w:name w:val="标题 1 字符"/>
    <w:aliases w:val="标题01 字符"/>
    <w:basedOn w:val="a2"/>
    <w:link w:val="1"/>
    <w:rsid w:val="00F86861"/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customStyle="1" w:styleId="a">
    <w:name w:val="分点"/>
    <w:basedOn w:val="a5"/>
    <w:qFormat/>
    <w:rsid w:val="00F14DC3"/>
    <w:pPr>
      <w:numPr>
        <w:numId w:val="15"/>
      </w:numPr>
      <w:ind w:firstLineChars="0"/>
      <w:jc w:val="left"/>
    </w:pPr>
  </w:style>
  <w:style w:type="character" w:customStyle="1" w:styleId="20">
    <w:name w:val="标题 2 字符"/>
    <w:aliases w:val="标题 02 字符"/>
    <w:basedOn w:val="a2"/>
    <w:link w:val="2"/>
    <w:rsid w:val="00F86861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31">
    <w:name w:val="标题3"/>
    <w:basedOn w:val="3"/>
    <w:qFormat/>
    <w:rsid w:val="00F86861"/>
    <w:rPr>
      <w:b w:val="0"/>
      <w:bCs w:val="0"/>
      <w:sz w:val="30"/>
    </w:rPr>
  </w:style>
  <w:style w:type="character" w:customStyle="1" w:styleId="30">
    <w:name w:val="标题 3 字符"/>
    <w:basedOn w:val="a2"/>
    <w:link w:val="3"/>
    <w:uiPriority w:val="9"/>
    <w:semiHidden/>
    <w:rsid w:val="00F86861"/>
    <w:rPr>
      <w:b/>
      <w:bCs/>
      <w:sz w:val="32"/>
      <w:szCs w:val="32"/>
    </w:rPr>
  </w:style>
  <w:style w:type="paragraph" w:customStyle="1" w:styleId="03">
    <w:name w:val="标题03"/>
    <w:basedOn w:val="a5"/>
    <w:qFormat/>
    <w:rsid w:val="00F86861"/>
    <w:pPr>
      <w:ind w:firstLineChars="0" w:firstLine="0"/>
      <w:jc w:val="left"/>
    </w:pPr>
    <w:rPr>
      <w:b/>
      <w:bCs/>
    </w:rPr>
  </w:style>
  <w:style w:type="paragraph" w:styleId="a6">
    <w:name w:val="header"/>
    <w:basedOn w:val="a1"/>
    <w:link w:val="a7"/>
    <w:uiPriority w:val="99"/>
    <w:unhideWhenUsed/>
    <w:rsid w:val="00F8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F86861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F8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F86861"/>
    <w:rPr>
      <w:sz w:val="18"/>
      <w:szCs w:val="18"/>
    </w:rPr>
  </w:style>
  <w:style w:type="character" w:customStyle="1" w:styleId="11">
    <w:name w:val="封面1"/>
    <w:uiPriority w:val="1"/>
    <w:qFormat/>
    <w:rsid w:val="00F8686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uiPriority w:val="1"/>
    <w:rsid w:val="00F86861"/>
    <w:rPr>
      <w:b/>
      <w:spacing w:val="60"/>
      <w:sz w:val="44"/>
    </w:rPr>
  </w:style>
  <w:style w:type="character" w:customStyle="1" w:styleId="-">
    <w:name w:val="封面-论文英文题目"/>
    <w:uiPriority w:val="1"/>
    <w:rsid w:val="00F86861"/>
    <w:rPr>
      <w:rFonts w:ascii="Times New Roman" w:eastAsia="宋体" w:hAnsi="Times New Roman"/>
      <w:sz w:val="36"/>
    </w:rPr>
  </w:style>
  <w:style w:type="character" w:customStyle="1" w:styleId="-0">
    <w:name w:val="封面-导师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1">
    <w:name w:val="封面-培养单位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2">
    <w:name w:val="封面-日期"/>
    <w:uiPriority w:val="1"/>
    <w:qFormat/>
    <w:rsid w:val="00F86861"/>
    <w:rPr>
      <w:rFonts w:ascii="Times New Roman" w:eastAsia="宋体" w:hAnsi="Times New Roman"/>
      <w:sz w:val="28"/>
    </w:rPr>
  </w:style>
  <w:style w:type="table" w:styleId="aa">
    <w:name w:val="Table Grid"/>
    <w:basedOn w:val="a3"/>
    <w:uiPriority w:val="39"/>
    <w:rsid w:val="00F8686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1"/>
    <w:next w:val="a1"/>
    <w:autoRedefine/>
    <w:uiPriority w:val="39"/>
    <w:unhideWhenUsed/>
    <w:rsid w:val="00F86861"/>
  </w:style>
  <w:style w:type="paragraph" w:styleId="TOC2">
    <w:name w:val="toc 2"/>
    <w:basedOn w:val="a1"/>
    <w:next w:val="a1"/>
    <w:autoRedefine/>
    <w:uiPriority w:val="39"/>
    <w:unhideWhenUsed/>
    <w:rsid w:val="00F86861"/>
    <w:pPr>
      <w:ind w:leftChars="200" w:left="420"/>
    </w:pPr>
  </w:style>
  <w:style w:type="character" w:styleId="ab">
    <w:name w:val="Hyperlink"/>
    <w:basedOn w:val="a2"/>
    <w:uiPriority w:val="99"/>
    <w:unhideWhenUsed/>
    <w:rsid w:val="00F86861"/>
    <w:rPr>
      <w:color w:val="0563C1" w:themeColor="hyperlink"/>
      <w:u w:val="single"/>
    </w:rPr>
  </w:style>
  <w:style w:type="paragraph" w:styleId="ac">
    <w:name w:val="List Paragraph"/>
    <w:basedOn w:val="a1"/>
    <w:uiPriority w:val="34"/>
    <w:qFormat/>
    <w:rsid w:val="00F86861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F8686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1"/>
    <w:next w:val="a1"/>
    <w:uiPriority w:val="35"/>
    <w:unhideWhenUsed/>
    <w:qFormat/>
    <w:rsid w:val="00F86861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代码"/>
    <w:basedOn w:val="a0"/>
    <w:next w:val="a5"/>
    <w:qFormat/>
    <w:rsid w:val="00E63289"/>
    <w:pPr>
      <w:numPr>
        <w:numId w:val="0"/>
      </w:numPr>
    </w:pPr>
    <w:rPr>
      <w:rFonts w:eastAsia="Consolas"/>
      <w:sz w:val="24"/>
    </w:rPr>
  </w:style>
  <w:style w:type="paragraph" w:styleId="af">
    <w:name w:val="Normal (Web)"/>
    <w:basedOn w:val="a1"/>
    <w:uiPriority w:val="99"/>
    <w:semiHidden/>
    <w:unhideWhenUsed/>
    <w:rsid w:val="00E63289"/>
    <w:pPr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  <w:style w:type="character" w:styleId="af0">
    <w:name w:val="Unresolved Mention"/>
    <w:basedOn w:val="a2"/>
    <w:uiPriority w:val="99"/>
    <w:semiHidden/>
    <w:unhideWhenUsed/>
    <w:rsid w:val="00D4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cnblogs.com/alantu2018/p/900077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output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alltestanswers.com/designing-a-virtual-memory-manager-using-c-programming/#comments" TargetMode="External"/><Relationship Id="rId10" Type="http://schemas.openxmlformats.org/officeDocument/2006/relationships/hyperlink" Target="manager.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zhuanlan.zhihu.com/p/48080832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174;&#22982;&#33673;&#38597;\Documents\&#33258;&#23450;&#20041;%20Office%20&#27169;&#26495;\202813119&#21016;&#22025;&#40527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840E-72AE-46CD-865F-9DD9B3BF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202813119刘嘉鹏实验报告模板.dotx</Template>
  <TotalTime>136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蕾姆莉雅</dc:creator>
  <cp:keywords/>
  <dc:description/>
  <cp:lastModifiedBy>_ Remilia_</cp:lastModifiedBy>
  <cp:revision>22</cp:revision>
  <cp:lastPrinted>2022-11-28T08:24:00Z</cp:lastPrinted>
  <dcterms:created xsi:type="dcterms:W3CDTF">2022-10-31T14:19:00Z</dcterms:created>
  <dcterms:modified xsi:type="dcterms:W3CDTF">2022-11-28T08:26:00Z</dcterms:modified>
</cp:coreProperties>
</file>